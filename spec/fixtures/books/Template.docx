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2655"/>
        <w:gridCol w:w="1455"/>
        <w:gridCol w:w="989"/>
        <w:gridCol w:w="2851"/>
      </w:tblGrid>
      <w:tr w:rsidR="00910CBB" w:rsidTr="008B6C3C">
        <w:trPr>
          <w:trHeight w:val="526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910CBB" w:rsidRDefault="002A7C28" w:rsidP="002B68D6">
            <w:pPr>
              <w:pStyle w:val="Name"/>
              <w:jc w:val="right"/>
            </w:pPr>
            <w:bookmarkStart w:id="0" w:name="_GoBack"/>
            <w:bookmarkEnd w:id="0"/>
            <w:r>
              <w:t>[Name Surname]</w:t>
            </w:r>
          </w:p>
        </w:tc>
      </w:tr>
      <w:tr w:rsidR="007B0F8B" w:rsidRPr="002B68D6" w:rsidTr="008B6C3C">
        <w:trPr>
          <w:trHeight w:val="598"/>
        </w:trPr>
        <w:tc>
          <w:tcPr>
            <w:tcW w:w="2457" w:type="pct"/>
            <w:gridSpan w:val="2"/>
            <w:shd w:val="clear" w:color="auto" w:fill="auto"/>
            <w:vAlign w:val="bottom"/>
          </w:tcPr>
          <w:p w:rsidR="00910CBB" w:rsidRDefault="00910CBB" w:rsidP="00747486">
            <w:pPr>
              <w:pStyle w:val="PersonalInfo"/>
            </w:pPr>
          </w:p>
        </w:tc>
        <w:tc>
          <w:tcPr>
            <w:tcW w:w="2543" w:type="pct"/>
            <w:gridSpan w:val="3"/>
            <w:shd w:val="clear" w:color="auto" w:fill="auto"/>
            <w:vAlign w:val="bottom"/>
          </w:tcPr>
          <w:p w:rsidR="00910CBB" w:rsidRDefault="002A7C28" w:rsidP="002B68D6">
            <w:pPr>
              <w:pStyle w:val="PersonalInfoRight"/>
              <w:rPr>
                <w:sz w:val="22"/>
              </w:rPr>
            </w:pPr>
            <w:r w:rsidRPr="001D31AD">
              <w:rPr>
                <w:sz w:val="22"/>
              </w:rPr>
              <w:t>[</w:t>
            </w:r>
            <w:r w:rsidR="002B68D6" w:rsidRPr="001D31AD">
              <w:rPr>
                <w:sz w:val="22"/>
              </w:rPr>
              <w:t>Position</w:t>
            </w:r>
            <w:r w:rsidRPr="001D31AD">
              <w:rPr>
                <w:sz w:val="22"/>
              </w:rPr>
              <w:t>]</w:t>
            </w:r>
          </w:p>
          <w:p w:rsidR="00673730" w:rsidRPr="001D31AD" w:rsidRDefault="00673730" w:rsidP="002B68D6">
            <w:pPr>
              <w:pStyle w:val="PersonalInfoRight"/>
              <w:rPr>
                <w:sz w:val="22"/>
              </w:rPr>
            </w:pPr>
            <w:r>
              <w:rPr>
                <w:sz w:val="22"/>
              </w:rPr>
              <w:t>[Tel. number, e-mail]</w:t>
            </w:r>
          </w:p>
        </w:tc>
      </w:tr>
      <w:tr w:rsidR="008935FA" w:rsidRPr="00325835" w:rsidTr="008B6C3C">
        <w:trPr>
          <w:trHeight w:val="219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8935FA" w:rsidRPr="00325835" w:rsidRDefault="008935FA" w:rsidP="0032583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7B0F8B" w:rsidRPr="002B68D6" w:rsidTr="008B6C3C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8935FA" w:rsidRPr="00AD7D85" w:rsidRDefault="008935FA" w:rsidP="007B6E2A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Summary of Qualifications</w:t>
            </w:r>
          </w:p>
        </w:tc>
        <w:tc>
          <w:tcPr>
            <w:tcW w:w="3818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8935FA" w:rsidRPr="00380FBE" w:rsidRDefault="008935FA" w:rsidP="00DC6618">
            <w:pPr>
              <w:jc w:val="both"/>
              <w:rPr>
                <w:sz w:val="20"/>
              </w:rPr>
            </w:pPr>
            <w:r w:rsidRPr="00380FBE">
              <w:rPr>
                <w:sz w:val="20"/>
              </w:rPr>
              <w:t>Briefly describe your professional background and skills relevant to this position</w:t>
            </w:r>
          </w:p>
          <w:p w:rsidR="00DC6618" w:rsidRPr="00380FBE" w:rsidRDefault="00DC6618" w:rsidP="00DC6618">
            <w:pPr>
              <w:spacing w:before="120"/>
              <w:jc w:val="both"/>
              <w:rPr>
                <w:sz w:val="20"/>
              </w:rPr>
            </w:pPr>
            <w:r w:rsidRPr="00380FBE">
              <w:rPr>
                <w:sz w:val="20"/>
              </w:rPr>
              <w:t>results-driven, logical and methodical approach to achieving tasks and objectives; determined and decisive; uses initiative to develop effective solutions to problems; reliable and dependable - high personal standards and attention to detail; methodical and rigorous approach to achieving tasks and objectives</w:t>
            </w:r>
          </w:p>
          <w:p w:rsidR="00DC6618" w:rsidRPr="008935FA" w:rsidRDefault="00DC6618" w:rsidP="00DC6618">
            <w:pPr>
              <w:spacing w:before="120"/>
              <w:jc w:val="both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>entrepreneurial and pro-active - strong drive and keen business mind; identifies and develops opportunities; innovates and makes things happen; good strategic appreciation and vision; able to build and implement sophisticated plans; determined and decisive; uses initiative to meet and resolve challenges</w:t>
            </w:r>
          </w:p>
        </w:tc>
      </w:tr>
      <w:tr w:rsidR="00910CBB" w:rsidRPr="00325835" w:rsidTr="008B6C3C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910CBB" w:rsidRPr="00325835" w:rsidRDefault="00910CBB" w:rsidP="0032583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226A0E" w:rsidTr="008B6C3C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1E5C69" w:rsidRPr="00AD7D85" w:rsidRDefault="008935FA" w:rsidP="00AD7D85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Skills</w:t>
            </w:r>
          </w:p>
        </w:tc>
        <w:tc>
          <w:tcPr>
            <w:tcW w:w="1974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C4A2D" w:rsidRPr="007C1956" w:rsidRDefault="002C4A2D" w:rsidP="000F184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Programming Languages/ Technologies</w:t>
            </w:r>
          </w:p>
          <w:p w:rsidR="00391DE5" w:rsidRPr="00380FBE" w:rsidRDefault="00391DE5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Software Architecture Design/</w:t>
            </w:r>
            <w:r w:rsidR="00A141EE" w:rsidRPr="00380FBE">
              <w:rPr>
                <w:sz w:val="20"/>
              </w:rPr>
              <w:t xml:space="preserve"> </w:t>
            </w:r>
            <w:r w:rsidRPr="00380FBE">
              <w:rPr>
                <w:sz w:val="20"/>
              </w:rPr>
              <w:t>UML/</w:t>
            </w:r>
            <w:r w:rsidR="00A141EE" w:rsidRPr="00380FBE">
              <w:rPr>
                <w:sz w:val="20"/>
              </w:rPr>
              <w:t xml:space="preserve"> </w:t>
            </w:r>
            <w:r w:rsidRPr="00380FBE">
              <w:rPr>
                <w:sz w:val="20"/>
              </w:rPr>
              <w:t xml:space="preserve">Reverse Engineering/Design Patterns </w:t>
            </w:r>
          </w:p>
          <w:p w:rsidR="00391DE5" w:rsidRPr="00380FBE" w:rsidRDefault="00391DE5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SaaS/SOA/RIA Research &amp; Development </w:t>
            </w:r>
          </w:p>
          <w:p w:rsidR="00391DE5" w:rsidRPr="00380FBE" w:rsidRDefault="00391DE5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Technical Documentation/Architecture Reports/Proposals/SRS </w:t>
            </w:r>
          </w:p>
          <w:p w:rsidR="00391DE5" w:rsidRPr="00380FBE" w:rsidRDefault="00391DE5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Java/Swing/JDBC/RMI /Groovy/Ant/etc </w:t>
            </w:r>
          </w:p>
          <w:p w:rsidR="00391DE5" w:rsidRPr="00380FBE" w:rsidRDefault="00391DE5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J2EE/JSF/ JSP /Servlets/Web Services/EJB3/JPA/Facelets </w:t>
            </w:r>
          </w:p>
          <w:p w:rsidR="00391DE5" w:rsidRPr="00380FBE" w:rsidRDefault="00391DE5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C#/ASP.NET/ADO.NET/Windows Forms/Web Services </w:t>
            </w:r>
          </w:p>
          <w:p w:rsidR="00391DE5" w:rsidRPr="00380FBE" w:rsidRDefault="00391DE5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C++/Win API/MFC </w:t>
            </w:r>
          </w:p>
          <w:p w:rsidR="00391DE5" w:rsidRPr="00380FBE" w:rsidRDefault="00391DE5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Visual Basic 6/ADO/ASP </w:t>
            </w:r>
          </w:p>
          <w:p w:rsidR="00391DE5" w:rsidRPr="00380FBE" w:rsidRDefault="00391DE5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Borland Delphi/ Pascal </w:t>
            </w:r>
          </w:p>
          <w:p w:rsidR="00391DE5" w:rsidRPr="00380FBE" w:rsidRDefault="00391DE5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Assembler </w:t>
            </w:r>
          </w:p>
          <w:p w:rsidR="00391DE5" w:rsidRPr="00380FBE" w:rsidRDefault="00391DE5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JavaScript/DHTML/HTML/CSS/Ajax </w:t>
            </w:r>
          </w:p>
          <w:p w:rsidR="00391DE5" w:rsidRPr="00380FBE" w:rsidRDefault="00391DE5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XML/XSL, Xalan, Saxon processors</w:t>
            </w:r>
          </w:p>
          <w:p w:rsidR="004E3028" w:rsidRPr="007C1956" w:rsidRDefault="004E3028" w:rsidP="000F184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RDBMS </w:t>
            </w:r>
          </w:p>
          <w:p w:rsidR="004E3028" w:rsidRPr="00380FBE" w:rsidRDefault="004E3028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SQL Server/SQL/TSQL/Business Intelligence (DTS, OLAP) </w:t>
            </w:r>
          </w:p>
          <w:p w:rsidR="004E3028" w:rsidRPr="00380FBE" w:rsidRDefault="004E3028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MS SQL Server 2000/2005/Analys</w:t>
            </w:r>
            <w:r w:rsidR="005731A7" w:rsidRPr="00380FBE">
              <w:rPr>
                <w:sz w:val="20"/>
              </w:rPr>
              <w:t>i</w:t>
            </w:r>
            <w:r w:rsidRPr="00380FBE">
              <w:rPr>
                <w:sz w:val="20"/>
              </w:rPr>
              <w:t xml:space="preserve">s &amp; Integration Services </w:t>
            </w:r>
          </w:p>
          <w:p w:rsidR="004E3028" w:rsidRPr="00380FBE" w:rsidRDefault="004E3028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My SQL</w:t>
            </w:r>
          </w:p>
          <w:p w:rsidR="004E3028" w:rsidRPr="00380FBE" w:rsidRDefault="004E3028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PostgreSQL </w:t>
            </w:r>
          </w:p>
          <w:p w:rsidR="004E3028" w:rsidRPr="00380FBE" w:rsidRDefault="004E3028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Derby </w:t>
            </w:r>
          </w:p>
          <w:p w:rsidR="004E3028" w:rsidRPr="00380FBE" w:rsidRDefault="004E3028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MS Access </w:t>
            </w:r>
          </w:p>
          <w:p w:rsidR="004E3028" w:rsidRPr="00380FBE" w:rsidRDefault="004E3028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Interbase </w:t>
            </w:r>
          </w:p>
          <w:p w:rsidR="007B0F8B" w:rsidRPr="007C1956" w:rsidRDefault="005F2259" w:rsidP="007B0F8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Methodologies</w:t>
            </w:r>
          </w:p>
          <w:p w:rsidR="005F2259" w:rsidRPr="005F2259" w:rsidRDefault="005F2259" w:rsidP="005F2259">
            <w:pPr>
              <w:pStyle w:val="BulletedList"/>
              <w:spacing w:before="120"/>
              <w:ind w:hanging="202"/>
              <w:rPr>
                <w:rFonts w:ascii="Calibri" w:eastAsia="Calibri" w:hAnsi="Calibri" w:cs="Times New Roman"/>
                <w:sz w:val="20"/>
              </w:rPr>
            </w:pPr>
            <w:r w:rsidRPr="005F2259">
              <w:rPr>
                <w:rFonts w:ascii="Calibri" w:eastAsia="Calibri" w:hAnsi="Calibri" w:cs="Times New Roman"/>
                <w:sz w:val="20"/>
              </w:rPr>
              <w:t>Agile, SCRUM, XP</w:t>
            </w:r>
          </w:p>
          <w:p w:rsidR="005F2259" w:rsidRPr="005F2259" w:rsidRDefault="005F2259" w:rsidP="005F2259">
            <w:pPr>
              <w:pStyle w:val="BulletedList"/>
              <w:spacing w:before="120"/>
              <w:ind w:hanging="202"/>
              <w:rPr>
                <w:rFonts w:ascii="Calibri" w:eastAsia="Calibri" w:hAnsi="Calibri" w:cs="Times New Roman"/>
                <w:sz w:val="20"/>
              </w:rPr>
            </w:pPr>
            <w:r w:rsidRPr="005F2259">
              <w:rPr>
                <w:rFonts w:ascii="Calibri" w:eastAsia="Calibri" w:hAnsi="Calibri" w:cs="Times New Roman"/>
                <w:sz w:val="20"/>
              </w:rPr>
              <w:t>Pair Programming</w:t>
            </w:r>
          </w:p>
          <w:p w:rsidR="005F2259" w:rsidRPr="005F2259" w:rsidRDefault="005F2259" w:rsidP="005F2259">
            <w:pPr>
              <w:pStyle w:val="BulletedList"/>
              <w:spacing w:before="120"/>
              <w:ind w:hanging="202"/>
              <w:rPr>
                <w:rFonts w:ascii="Calibri" w:eastAsia="Calibri" w:hAnsi="Calibri" w:cs="Times New Roman"/>
                <w:sz w:val="20"/>
              </w:rPr>
            </w:pPr>
            <w:r w:rsidRPr="005F2259">
              <w:rPr>
                <w:rFonts w:ascii="Calibri" w:eastAsia="Calibri" w:hAnsi="Calibri" w:cs="Times New Roman"/>
                <w:sz w:val="20"/>
              </w:rPr>
              <w:t>Test Driven, Feature Driven, Behavior Driven Development</w:t>
            </w:r>
          </w:p>
          <w:p w:rsidR="005F2259" w:rsidRPr="005F2259" w:rsidRDefault="005F2259" w:rsidP="005F2259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5F2259">
              <w:rPr>
                <w:rFonts w:ascii="Calibri" w:eastAsia="Calibri" w:hAnsi="Calibri" w:cs="Times New Roman"/>
                <w:sz w:val="20"/>
              </w:rPr>
              <w:t>Waterfall</w:t>
            </w:r>
          </w:p>
        </w:tc>
        <w:tc>
          <w:tcPr>
            <w:tcW w:w="1844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B0F8B" w:rsidRPr="007C1956" w:rsidRDefault="007B0F8B" w:rsidP="007B0F8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Frameworks</w:t>
            </w:r>
          </w:p>
          <w:p w:rsidR="007B0F8B" w:rsidRPr="00380FBE" w:rsidRDefault="007B0F8B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Spring/Spring.NET/Spring RCP</w:t>
            </w:r>
          </w:p>
          <w:p w:rsidR="007B0F8B" w:rsidRPr="00380FBE" w:rsidRDefault="007B0F8B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Hibernate/NHibernate/JPA</w:t>
            </w:r>
          </w:p>
          <w:p w:rsidR="007B0F8B" w:rsidRPr="00380FBE" w:rsidRDefault="007B0F8B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Jboss Seam </w:t>
            </w:r>
          </w:p>
          <w:p w:rsidR="007B0F8B" w:rsidRPr="00380FBE" w:rsidRDefault="007B0F8B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Struts </w:t>
            </w:r>
          </w:p>
          <w:p w:rsidR="007B0F8B" w:rsidRPr="00380FBE" w:rsidRDefault="007B0F8B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Velocity </w:t>
            </w:r>
          </w:p>
          <w:p w:rsidR="007B0F8B" w:rsidRPr="00380FBE" w:rsidRDefault="007B0F8B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JUnit </w:t>
            </w:r>
          </w:p>
          <w:p w:rsidR="007B0F8B" w:rsidRPr="00380FBE" w:rsidRDefault="007B0F8B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XFire Web Services</w:t>
            </w:r>
          </w:p>
          <w:p w:rsidR="007B0F8B" w:rsidRPr="00380FBE" w:rsidRDefault="007B0F8B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Shark Workflow/JRules</w:t>
            </w:r>
          </w:p>
          <w:p w:rsidR="001524A8" w:rsidRPr="007C1956" w:rsidRDefault="001524A8" w:rsidP="005B4D9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Application/Web Servers</w:t>
            </w:r>
          </w:p>
          <w:p w:rsidR="001524A8" w:rsidRPr="00380FBE" w:rsidRDefault="001524A8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JBoss </w:t>
            </w:r>
          </w:p>
          <w:p w:rsidR="001524A8" w:rsidRPr="00380FBE" w:rsidRDefault="001524A8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Glassfish</w:t>
            </w:r>
          </w:p>
          <w:p w:rsidR="001524A8" w:rsidRPr="00380FBE" w:rsidRDefault="001524A8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IBM WAS</w:t>
            </w:r>
          </w:p>
          <w:p w:rsidR="001524A8" w:rsidRPr="00380FBE" w:rsidRDefault="001524A8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JRun</w:t>
            </w:r>
          </w:p>
          <w:p w:rsidR="001524A8" w:rsidRPr="00380FBE" w:rsidRDefault="001524A8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Tomcat </w:t>
            </w:r>
          </w:p>
          <w:p w:rsidR="001524A8" w:rsidRPr="00380FBE" w:rsidRDefault="001524A8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IIS </w:t>
            </w:r>
          </w:p>
          <w:p w:rsidR="001524A8" w:rsidRPr="00380FBE" w:rsidRDefault="001524A8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Apache</w:t>
            </w:r>
          </w:p>
          <w:p w:rsidR="005731A7" w:rsidRPr="007C1956" w:rsidRDefault="005731A7" w:rsidP="001D31A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Development Tools </w:t>
            </w:r>
          </w:p>
          <w:p w:rsidR="005731A7" w:rsidRPr="00380FBE" w:rsidRDefault="005731A7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Eclipse/MyEclipse &amp; Plug-ins </w:t>
            </w:r>
          </w:p>
          <w:p w:rsidR="005731A7" w:rsidRPr="00380FBE" w:rsidRDefault="005731A7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Visual Studio 6/.NET/.NET 2008 + Resharper </w:t>
            </w:r>
          </w:p>
          <w:p w:rsidR="005731A7" w:rsidRPr="00380FBE" w:rsidRDefault="005731A7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MSDN </w:t>
            </w:r>
          </w:p>
          <w:p w:rsidR="005731A7" w:rsidRPr="00380FBE" w:rsidRDefault="005731A7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Borland Together Architect </w:t>
            </w:r>
          </w:p>
          <w:p w:rsidR="00604307" w:rsidRPr="00380FBE" w:rsidRDefault="005731A7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Microsoft Visio </w:t>
            </w:r>
          </w:p>
          <w:p w:rsidR="00604307" w:rsidRPr="00380FBE" w:rsidRDefault="005731A7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Sparx Enterprise Architect </w:t>
            </w:r>
          </w:p>
          <w:p w:rsidR="00604307" w:rsidRPr="00380FBE" w:rsidRDefault="005731A7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VSS/CVS/Perforce </w:t>
            </w:r>
          </w:p>
          <w:p w:rsidR="001E5C69" w:rsidRPr="00380FBE" w:rsidRDefault="005731A7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JCoverage/Code Pro/</w:t>
            </w:r>
            <w:r w:rsidR="00604307" w:rsidRPr="00380FBE">
              <w:rPr>
                <w:sz w:val="20"/>
              </w:rPr>
              <w:t xml:space="preserve"> </w:t>
            </w:r>
            <w:r w:rsidRPr="00380FBE">
              <w:rPr>
                <w:sz w:val="20"/>
              </w:rPr>
              <w:t>JUnits/</w:t>
            </w:r>
            <w:r w:rsidR="00604307" w:rsidRPr="00380FBE">
              <w:rPr>
                <w:sz w:val="20"/>
              </w:rPr>
              <w:t xml:space="preserve"> </w:t>
            </w:r>
            <w:r w:rsidRPr="00380FBE">
              <w:rPr>
                <w:sz w:val="20"/>
              </w:rPr>
              <w:t>Log4J/</w:t>
            </w:r>
            <w:r w:rsidR="00604307" w:rsidRPr="00380FBE">
              <w:rPr>
                <w:sz w:val="20"/>
              </w:rPr>
              <w:t xml:space="preserve"> </w:t>
            </w:r>
            <w:r w:rsidRPr="00380FBE">
              <w:rPr>
                <w:sz w:val="20"/>
              </w:rPr>
              <w:t>JProfiler/</w:t>
            </w:r>
            <w:r w:rsidR="00604307" w:rsidRPr="00380FBE">
              <w:rPr>
                <w:sz w:val="20"/>
              </w:rPr>
              <w:t xml:space="preserve"> </w:t>
            </w:r>
            <w:r w:rsidRPr="00380FBE">
              <w:rPr>
                <w:sz w:val="20"/>
              </w:rPr>
              <w:t>Decompiler Tools</w:t>
            </w:r>
          </w:p>
          <w:p w:rsidR="003744C8" w:rsidRPr="007C1956" w:rsidRDefault="00407922" w:rsidP="000F184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Testing  Tools</w:t>
            </w:r>
          </w:p>
          <w:p w:rsidR="00407922" w:rsidRPr="0098584C" w:rsidRDefault="00407922" w:rsidP="00407922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98584C">
              <w:rPr>
                <w:sz w:val="20"/>
              </w:rPr>
              <w:t>Cucumber</w:t>
            </w:r>
            <w:r w:rsidRPr="0098584C">
              <w:rPr>
                <w:sz w:val="20"/>
              </w:rPr>
              <w:tab/>
            </w:r>
          </w:p>
          <w:p w:rsidR="00407922" w:rsidRPr="0098584C" w:rsidRDefault="00407922" w:rsidP="00407922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98584C">
              <w:rPr>
                <w:sz w:val="20"/>
              </w:rPr>
              <w:t>Watir</w:t>
            </w:r>
            <w:r w:rsidRPr="0098584C">
              <w:rPr>
                <w:sz w:val="20"/>
              </w:rPr>
              <w:tab/>
            </w:r>
          </w:p>
          <w:p w:rsidR="003744C8" w:rsidRPr="000F4643" w:rsidRDefault="00407922" w:rsidP="00407922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98584C">
              <w:rPr>
                <w:sz w:val="20"/>
              </w:rPr>
              <w:t>SoapUI</w:t>
            </w:r>
          </w:p>
        </w:tc>
      </w:tr>
      <w:tr w:rsidR="00380FBE" w:rsidTr="008B6C3C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380FBE" w:rsidRPr="00AD7D85" w:rsidRDefault="00380FBE" w:rsidP="009C3FC0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974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380FBE" w:rsidRPr="007C1956" w:rsidRDefault="00380FBE" w:rsidP="009C3FC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Operating Systems</w:t>
            </w:r>
          </w:p>
          <w:p w:rsidR="00380FBE" w:rsidRPr="00380FBE" w:rsidRDefault="00380FBE" w:rsidP="009C3FC0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MS DOS </w:t>
            </w:r>
          </w:p>
          <w:p w:rsidR="00380FBE" w:rsidRPr="00380FBE" w:rsidRDefault="00380FBE" w:rsidP="009C3FC0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Microsoft Windows 95/ 98/ 2000/ XP/ 2003 Server/ Vista  </w:t>
            </w:r>
          </w:p>
          <w:p w:rsidR="00380FBE" w:rsidRPr="00380FBE" w:rsidRDefault="00380FBE" w:rsidP="009C3FC0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Microsoft Windows 3.11</w:t>
            </w:r>
          </w:p>
          <w:p w:rsidR="00380FBE" w:rsidRPr="007B0F8B" w:rsidRDefault="00380FBE" w:rsidP="009C3FC0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>SUSE Linux</w:t>
            </w:r>
          </w:p>
        </w:tc>
        <w:tc>
          <w:tcPr>
            <w:tcW w:w="1844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380FBE" w:rsidRPr="007C1956" w:rsidRDefault="00380FBE" w:rsidP="009C3FC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Hardware</w:t>
            </w:r>
          </w:p>
          <w:p w:rsidR="00380FBE" w:rsidRPr="00380FBE" w:rsidRDefault="00380FBE" w:rsidP="009C3FC0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Network technologies</w:t>
            </w:r>
          </w:p>
          <w:p w:rsidR="00380FBE" w:rsidRPr="00380FBE" w:rsidRDefault="00380FBE" w:rsidP="009C3FC0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Hardware over clocking</w:t>
            </w:r>
          </w:p>
          <w:p w:rsidR="00380FBE" w:rsidRPr="000F4643" w:rsidRDefault="00380FBE" w:rsidP="009C3FC0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>Different technological device</w:t>
            </w:r>
          </w:p>
        </w:tc>
      </w:tr>
      <w:tr w:rsidR="007B0F8B" w:rsidRPr="00325835" w:rsidTr="008B6C3C"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10CBB" w:rsidRPr="00325835" w:rsidRDefault="00910CBB" w:rsidP="0032583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10CBB" w:rsidRPr="00325835" w:rsidRDefault="00910CBB" w:rsidP="0032583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7B0F8B" w:rsidTr="008B6C3C">
        <w:tc>
          <w:tcPr>
            <w:tcW w:w="1182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B3F08" w:rsidRPr="00AD7D85" w:rsidRDefault="00931820" w:rsidP="00EA7E7E">
            <w:pPr>
              <w:pStyle w:val="ContentHeading"/>
              <w:spacing w:before="120" w:after="240"/>
              <w:jc w:val="left"/>
              <w:rPr>
                <w:color w:val="31849B" w:themeColor="accent5" w:themeShade="BF"/>
              </w:rPr>
            </w:pPr>
            <w:r w:rsidRPr="00AD7D85">
              <w:rPr>
                <w:color w:val="215868" w:themeColor="accent5" w:themeShade="80"/>
              </w:rPr>
              <w:t>Experience</w:t>
            </w:r>
          </w:p>
        </w:tc>
        <w:tc>
          <w:tcPr>
            <w:tcW w:w="3818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160C29" w:rsidRDefault="00160C29" w:rsidP="007B6E2A">
            <w:pPr>
              <w:pStyle w:val="ContentBodyBold"/>
            </w:pPr>
          </w:p>
        </w:tc>
      </w:tr>
      <w:tr w:rsidR="003D3EC5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8A7819" w:rsidRDefault="000F4643" w:rsidP="008A7819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0F4643" w:rsidRPr="00795923" w:rsidRDefault="000F4643" w:rsidP="00C65ECC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795923">
              <w:rPr>
                <w:b/>
              </w:rPr>
              <w:t xml:space="preserve">[Project </w:t>
            </w:r>
            <w:r w:rsidR="007C75EA" w:rsidRPr="00795923">
              <w:rPr>
                <w:b/>
              </w:rPr>
              <w:t xml:space="preserve">Descriptive </w:t>
            </w:r>
            <w:r w:rsidRPr="00795923">
              <w:rPr>
                <w:b/>
              </w:rPr>
              <w:t>Name]</w:t>
            </w:r>
          </w:p>
        </w:tc>
      </w:tr>
      <w:tr w:rsidR="00226A0E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8A7819" w:rsidRDefault="008A7819" w:rsidP="00411873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Description: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56919" w:rsidRPr="00F56919" w:rsidRDefault="000619CB" w:rsidP="000701F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 w:rsidRPr="00F56919">
              <w:rPr>
                <w:rFonts w:ascii="Calibri" w:eastAsia="Calibri" w:hAnsi="Calibri" w:cs="Times New Roman"/>
                <w:sz w:val="20"/>
              </w:rPr>
              <w:t xml:space="preserve">Large enterprise project intended to optimize business activities of B2B, B2C oriented companies. Project consists of two main parts: Sample Product, which is a baseline for customizing app for the end customers and projects, which are customized appropriately to end customer requirements. </w:t>
            </w:r>
          </w:p>
          <w:p w:rsidR="00F56919" w:rsidRPr="00F56919" w:rsidRDefault="000619CB" w:rsidP="000701F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 w:rsidRPr="00F56919">
              <w:rPr>
                <w:rFonts w:ascii="Calibri" w:eastAsia="Calibri" w:hAnsi="Calibri" w:cs="Times New Roman"/>
                <w:sz w:val="20"/>
              </w:rPr>
              <w:t>Project is based on Analytics technologies such as Microsoft Business Intelligence and use a lot of modern J2EE approaches.</w:t>
            </w: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8A7819" w:rsidRDefault="000F4643" w:rsidP="00411873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Customer: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0F4643" w:rsidRPr="00F56919" w:rsidRDefault="000619CB" w:rsidP="00C65EC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 xml:space="preserve">US </w:t>
            </w:r>
            <w:r w:rsidR="006715D9" w:rsidRPr="00F56919">
              <w:rPr>
                <w:sz w:val="20"/>
              </w:rPr>
              <w:t>c</w:t>
            </w:r>
            <w:r w:rsidR="00734827" w:rsidRPr="00F56919">
              <w:rPr>
                <w:sz w:val="20"/>
              </w:rPr>
              <w:t>ompany</w:t>
            </w: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8A7819" w:rsidRDefault="000F4643" w:rsidP="007B6E2A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Involvement Duration: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0F4643" w:rsidRPr="00F56919" w:rsidRDefault="00CC7565" w:rsidP="00C65EC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16 months</w:t>
            </w: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8A7819" w:rsidRDefault="00AD7D85" w:rsidP="00411873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Role</w:t>
            </w:r>
            <w:r w:rsidR="000F4643"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0F4643" w:rsidRPr="00F56919" w:rsidRDefault="000F4643" w:rsidP="00C65EC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Tech Lead</w:t>
            </w: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8A7819" w:rsidRDefault="000F4643" w:rsidP="007B6E2A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Responsibilities: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0F4643" w:rsidRPr="00F56919" w:rsidRDefault="000F4643" w:rsidP="009D0AA4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developing and coaching and mentoring others</w:t>
            </w:r>
          </w:p>
          <w:p w:rsidR="000F4643" w:rsidRPr="00F56919" w:rsidRDefault="000F4643" w:rsidP="009D0AA4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teaching and training others</w:t>
            </w:r>
          </w:p>
          <w:p w:rsidR="000F4643" w:rsidRPr="00F56919" w:rsidRDefault="000F4643" w:rsidP="009D0AA4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decision-making</w:t>
            </w:r>
          </w:p>
          <w:p w:rsidR="000F4643" w:rsidRPr="00F56919" w:rsidRDefault="000F4643" w:rsidP="009D0AA4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negotiating and mediating</w:t>
            </w: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8A7819" w:rsidRDefault="000F4643" w:rsidP="00664763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</w:t>
            </w:r>
            <w:r w:rsidR="00664763" w:rsidRPr="008A7819">
              <w:rPr>
                <w:color w:val="31849B" w:themeColor="accent5" w:themeShade="BF"/>
              </w:rPr>
              <w:t>m</w:t>
            </w:r>
            <w:r w:rsidR="00AD7D85"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0F4643" w:rsidRPr="00F56919" w:rsidRDefault="00277112" w:rsidP="00C65EC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8-10 team members</w:t>
            </w: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8A7819" w:rsidRDefault="000F4643" w:rsidP="007B6E2A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 w:rsidR="00F17EE7">
              <w:rPr>
                <w:color w:val="31849B" w:themeColor="accent5" w:themeShade="BF"/>
              </w:rPr>
              <w:t xml:space="preserve"> &amp;</w:t>
            </w:r>
            <w:r w:rsidR="00F17EE7" w:rsidRPr="008A7819">
              <w:rPr>
                <w:color w:val="31849B" w:themeColor="accent5" w:themeShade="BF"/>
              </w:rPr>
              <w:t xml:space="preserve"> Technologies</w:t>
            </w:r>
            <w:r w:rsidR="00F17EE7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0F4643" w:rsidRPr="00F56919" w:rsidRDefault="00F17EE7" w:rsidP="00F17EE7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sz w:val="20"/>
              </w:rPr>
            </w:pPr>
            <w:r w:rsidRPr="00F56919">
              <w:rPr>
                <w:rFonts w:ascii="Calibri" w:eastAsia="Calibri" w:hAnsi="Calibri" w:cs="Times New Roman"/>
                <w:sz w:val="20"/>
              </w:rPr>
              <w:t>Java, Swing, Spring, Spring Rich Client, Struts, Common Controls,  Hibernate, JDBC, Web Services, SQL Server/OLAP/DTS/RS, Jasper, Ant, JBoss, Install Shield, Log4J, JUnit, JFCUnit, Perforce</w:t>
            </w: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024E30" w:rsidRDefault="000F4643" w:rsidP="00024E30">
            <w:pPr>
              <w:pStyle w:val="ContentHeading"/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0F4643" w:rsidRPr="000F4643" w:rsidRDefault="000F4643" w:rsidP="000F4643">
            <w:pPr>
              <w:pStyle w:val="BulletedList"/>
              <w:numPr>
                <w:ilvl w:val="0"/>
                <w:numId w:val="0"/>
              </w:numPr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B6E2A" w:rsidRDefault="00EA7E7E" w:rsidP="008A7819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EA7E7E" w:rsidRPr="00AA50D6" w:rsidRDefault="007C75EA" w:rsidP="00C65EC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sz w:val="20"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Default="008A7819" w:rsidP="000701F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</w:t>
            </w:r>
            <w:r w:rsidR="00664763">
              <w:rPr>
                <w:color w:val="31849B" w:themeColor="accent5" w:themeShade="BF"/>
              </w:rPr>
              <w:t xml:space="preserve"> Description</w:t>
            </w:r>
            <w:r w:rsidR="00664763"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EA7E7E" w:rsidRPr="0051269A" w:rsidRDefault="00EA7E7E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226A0E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Default="00EA7E7E" w:rsidP="000701F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EA7E7E" w:rsidRPr="0051269A" w:rsidRDefault="00EA7E7E" w:rsidP="00C65EC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EA7E7E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EA7E7E" w:rsidP="00C65EC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AD7D85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Role</w:t>
            </w:r>
            <w:r w:rsidR="00EA7E7E"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EA7E7E" w:rsidP="00C65EC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EA7E7E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A54918" w:rsidRDefault="00EA7E7E" w:rsidP="00C65ECC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AD7D85" w:rsidP="00664763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EA7E7E" w:rsidP="00C65EC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0003D2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EA7E7E" w:rsidP="00C65EC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7B6E2A" w:rsidRPr="007B6E2A" w:rsidRDefault="007B6E2A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7B6E2A" w:rsidRPr="00AA50D6" w:rsidRDefault="007B6E2A" w:rsidP="00C65EC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B6E2A" w:rsidRDefault="00EA7E7E" w:rsidP="008A7819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EA7E7E" w:rsidRPr="007C75EA" w:rsidRDefault="007C75EA" w:rsidP="00C65EC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Default="008A7819" w:rsidP="000701F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EA7E7E" w:rsidRPr="0051269A" w:rsidRDefault="00EA7E7E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226A0E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Default="00EA7E7E" w:rsidP="000701F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EA7E7E" w:rsidRPr="0051269A" w:rsidRDefault="00EA7E7E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EA7E7E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EA7E7E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EA7E7E" w:rsidP="00AD7D85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Project Role: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EA7E7E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EA7E7E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A54918" w:rsidRDefault="00EA7E7E" w:rsidP="006E483B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AD7D85" w:rsidP="00664763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EA7E7E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0003D2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EA7E7E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8A7819" w:rsidRDefault="00976B8B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B6E2A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976B8B" w:rsidRPr="007C75EA" w:rsidRDefault="00976B8B" w:rsidP="00C65EC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976B8B" w:rsidTr="00C65ECC">
        <w:trPr>
          <w:trHeight w:val="229"/>
        </w:trPr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Default="00976B8B" w:rsidP="009C3FC0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Default="00976B8B" w:rsidP="009C3FC0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lastRenderedPageBreak/>
              <w:t>Customer: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Project Role: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A54918" w:rsidRDefault="00976B8B" w:rsidP="009C3FC0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AA50D6" w:rsidRDefault="00976B8B" w:rsidP="009C3FC0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B6E2A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976B8B" w:rsidRPr="007C75EA" w:rsidRDefault="00976B8B" w:rsidP="009C3FC0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Default="00976B8B" w:rsidP="009C3FC0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Default="00976B8B" w:rsidP="009C3FC0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Project Role: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A54918" w:rsidRDefault="00976B8B" w:rsidP="009C3FC0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AA50D6" w:rsidRDefault="00976B8B" w:rsidP="009C3FC0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B6E2A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976B8B" w:rsidRPr="007C75EA" w:rsidRDefault="00976B8B" w:rsidP="00C65EC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Default="00976B8B" w:rsidP="009C3FC0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Default="00976B8B" w:rsidP="009C3FC0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Project Role: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A54918" w:rsidRDefault="00976B8B" w:rsidP="009C3FC0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8A7819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B6E2A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976B8B" w:rsidRPr="007C75EA" w:rsidRDefault="00976B8B" w:rsidP="00C65EC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Default="00976B8B" w:rsidP="009C3FC0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Default="00976B8B" w:rsidP="009C3FC0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Project Role: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A54918" w:rsidRDefault="00976B8B" w:rsidP="009C3FC0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AA50D6" w:rsidRDefault="00976B8B" w:rsidP="009C3FC0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  <w:sz w:val="20"/>
              </w:rPr>
            </w:pP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B6E2A" w:rsidRDefault="00EA7E7E" w:rsidP="008A7819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EA7E7E" w:rsidRPr="00F356BB" w:rsidRDefault="007C75EA" w:rsidP="00C65ECC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Default="008A7819" w:rsidP="00AA50D6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EA7E7E" w:rsidRPr="0051269A" w:rsidRDefault="00EA7E7E" w:rsidP="000F4643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226A0E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Default="00EA7E7E" w:rsidP="00AA50D6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EA7E7E" w:rsidRPr="0051269A" w:rsidRDefault="00EA7E7E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EA7E7E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EA7E7E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AD7D85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Role</w:t>
            </w:r>
            <w:r w:rsidR="00EA7E7E"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EA7E7E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EA7E7E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A54918" w:rsidRDefault="00EA7E7E" w:rsidP="006E483B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AD7D85" w:rsidP="00664763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EA7E7E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C4DA4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0003D2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EA7E7E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3A456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3A456B" w:rsidRPr="008A7819" w:rsidRDefault="003A456B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3A456B" w:rsidRPr="0051269A" w:rsidRDefault="003A456B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3A456B" w:rsidTr="005D4DDF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3A456B" w:rsidRPr="007B6E2A" w:rsidRDefault="003A456B" w:rsidP="005D4DDF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A456B" w:rsidRPr="00F356BB" w:rsidRDefault="003A456B" w:rsidP="00C65ECC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3A456B" w:rsidTr="005D4DDF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3A456B" w:rsidRDefault="003A456B" w:rsidP="005D4DDF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3A456B" w:rsidRPr="0051269A" w:rsidRDefault="003A456B" w:rsidP="005D4DDF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3A456B" w:rsidTr="005D4DDF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3A456B" w:rsidRDefault="003A456B" w:rsidP="005D4DDF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3A456B" w:rsidRPr="0051269A" w:rsidRDefault="003A456B" w:rsidP="005D4DDF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3A456B" w:rsidTr="005D4DDF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3A456B" w:rsidRPr="007C1956" w:rsidRDefault="003A456B" w:rsidP="005D4DDF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3A456B" w:rsidRPr="0051269A" w:rsidRDefault="003A456B" w:rsidP="005D4DDF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3A456B" w:rsidTr="005D4DDF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3A456B" w:rsidRPr="007C1956" w:rsidRDefault="003A456B" w:rsidP="005D4DDF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Role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3A456B" w:rsidRPr="0051269A" w:rsidRDefault="003A456B" w:rsidP="005D4DDF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3A456B" w:rsidTr="005D4DDF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3A456B" w:rsidRPr="007C1956" w:rsidRDefault="003A456B" w:rsidP="005D4DDF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lastRenderedPageBreak/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3A456B" w:rsidRPr="00A54918" w:rsidRDefault="003A456B" w:rsidP="005D4DDF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3A456B" w:rsidTr="005D4DDF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3A456B" w:rsidRPr="007C1956" w:rsidRDefault="003A456B" w:rsidP="005D4DDF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3A456B" w:rsidRPr="0051269A" w:rsidRDefault="003A456B" w:rsidP="005D4DDF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3A456B" w:rsidTr="005D4DDF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3A456B" w:rsidRPr="007C1956" w:rsidRDefault="003A456B" w:rsidP="005D4DDF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3A456B" w:rsidRPr="0051269A" w:rsidRDefault="003A456B" w:rsidP="005D4DDF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3A456B" w:rsidTr="005D4DDF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3A456B" w:rsidRPr="007C1956" w:rsidRDefault="003A456B" w:rsidP="005D4DDF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3A456B" w:rsidRPr="00AA50D6" w:rsidRDefault="003A456B" w:rsidP="005D4DDF">
            <w:pPr>
              <w:pStyle w:val="BulletedList"/>
              <w:numPr>
                <w:ilvl w:val="0"/>
                <w:numId w:val="0"/>
              </w:numPr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7B0F8B" w:rsidRPr="007B6E2A" w:rsidRDefault="007B0F8B" w:rsidP="008A7819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7B0F8B" w:rsidRPr="00C1157E" w:rsidRDefault="007C75EA" w:rsidP="00C65EC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7B0F8B" w:rsidRDefault="008A7819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7B0F8B" w:rsidRPr="0051269A" w:rsidRDefault="007B0F8B" w:rsidP="000701F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7B0F8B" w:rsidRDefault="007B0F8B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7B0F8B" w:rsidRPr="0051269A" w:rsidRDefault="007B0F8B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7B0F8B" w:rsidRPr="007C1956" w:rsidRDefault="007B0F8B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7B0F8B" w:rsidRPr="0051269A" w:rsidRDefault="007B0F8B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7B0F8B" w:rsidRPr="007C1956" w:rsidRDefault="00AD7D85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Role</w:t>
            </w:r>
            <w:r w:rsidR="007B0F8B"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7B0F8B" w:rsidRPr="0051269A" w:rsidRDefault="007B0F8B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7B0F8B" w:rsidRPr="007C1956" w:rsidRDefault="007B0F8B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7B0F8B" w:rsidRPr="00A54918" w:rsidRDefault="007B0F8B" w:rsidP="006E483B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7B0F8B" w:rsidRPr="007C1956" w:rsidRDefault="00AD7D85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7B0F8B" w:rsidRPr="0051269A" w:rsidRDefault="007B0F8B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B0F8B" w:rsidTr="008B6C3C"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7B0F8B" w:rsidRPr="007C1956" w:rsidRDefault="000003D2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</w:tcBorders>
          </w:tcPr>
          <w:p w:rsidR="007B0F8B" w:rsidRPr="0051269A" w:rsidRDefault="007B0F8B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B0F8B" w:rsidTr="008B6C3C">
        <w:tc>
          <w:tcPr>
            <w:tcW w:w="1182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7B0F8B" w:rsidRPr="007C1956" w:rsidRDefault="007B0F8B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B0F8B" w:rsidRPr="00AA50D6" w:rsidRDefault="007B0F8B" w:rsidP="000701F1">
            <w:pPr>
              <w:pStyle w:val="BulletedList"/>
              <w:numPr>
                <w:ilvl w:val="0"/>
                <w:numId w:val="0"/>
              </w:numPr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7B0F8B" w:rsidRPr="00325835" w:rsidTr="008B6C3C"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B6E2A" w:rsidRPr="007C1956" w:rsidRDefault="007B6E2A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B6E2A" w:rsidRPr="007C1956" w:rsidRDefault="007B6E2A" w:rsidP="0032583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226A0E" w:rsidTr="00AF7492">
        <w:tc>
          <w:tcPr>
            <w:tcW w:w="1182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544630" w:rsidRPr="00024E30" w:rsidRDefault="00544630" w:rsidP="00AA50D6">
            <w:pPr>
              <w:pStyle w:val="ContentHeading"/>
              <w:jc w:val="left"/>
            </w:pPr>
            <w:r w:rsidRPr="00AD7D85">
              <w:rPr>
                <w:color w:val="215868" w:themeColor="accent5" w:themeShade="80"/>
              </w:rPr>
              <w:t>Certifications</w:t>
            </w:r>
          </w:p>
        </w:tc>
        <w:tc>
          <w:tcPr>
            <w:tcW w:w="244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544630" w:rsidRPr="00574C0C" w:rsidRDefault="00544630" w:rsidP="00C65ECC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 xml:space="preserve">[Certification name] </w:t>
            </w:r>
          </w:p>
          <w:p w:rsidR="00544630" w:rsidRPr="00574C0C" w:rsidRDefault="00544630" w:rsidP="00C65ECC">
            <w:p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>[</w:t>
            </w:r>
            <w:r w:rsidR="00B863C7" w:rsidRPr="00574C0C">
              <w:rPr>
                <w:sz w:val="20"/>
                <w:szCs w:val="20"/>
              </w:rPr>
              <w:t>Year</w:t>
            </w:r>
            <w:r w:rsidRPr="00574C0C">
              <w:rPr>
                <w:sz w:val="20"/>
                <w:szCs w:val="20"/>
              </w:rPr>
              <w:t>]</w:t>
            </w:r>
          </w:p>
        </w:tc>
        <w:tc>
          <w:tcPr>
            <w:tcW w:w="1369" w:type="pct"/>
            <w:tcBorders>
              <w:top w:val="single" w:sz="4" w:space="0" w:color="D9D9D9" w:themeColor="background1" w:themeShade="D9"/>
            </w:tcBorders>
            <w:vAlign w:val="center"/>
          </w:tcPr>
          <w:p w:rsidR="00544630" w:rsidRPr="00574C0C" w:rsidRDefault="00574C0C" w:rsidP="00AF7492">
            <w:pPr>
              <w:jc w:val="center"/>
              <w:rPr>
                <w:sz w:val="20"/>
              </w:rPr>
            </w:pPr>
            <w:r w:rsidRPr="00574C0C">
              <w:rPr>
                <w:noProof/>
              </w:rPr>
              <w:drawing>
                <wp:inline distT="0" distB="0" distL="0" distR="0">
                  <wp:extent cx="1461135" cy="415550"/>
                  <wp:effectExtent l="19050" t="0" r="5715" b="0"/>
                  <wp:docPr id="5" name="Picture 1" descr="ScrumMaster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umMaster_2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847" cy="41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C0C" w:rsidTr="00AF7492">
        <w:tc>
          <w:tcPr>
            <w:tcW w:w="1182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574C0C" w:rsidRPr="00AD7D85" w:rsidRDefault="00574C0C" w:rsidP="00AA50D6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244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574C0C" w:rsidRPr="00574C0C" w:rsidRDefault="00574C0C" w:rsidP="00C65ECC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 xml:space="preserve">[Certification name] </w:t>
            </w:r>
          </w:p>
          <w:p w:rsidR="00574C0C" w:rsidRPr="00574C0C" w:rsidRDefault="00574C0C" w:rsidP="00C65ECC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>[Year]</w:t>
            </w:r>
          </w:p>
        </w:tc>
        <w:tc>
          <w:tcPr>
            <w:tcW w:w="1369" w:type="pct"/>
            <w:tcBorders>
              <w:top w:val="single" w:sz="4" w:space="0" w:color="D9D9D9" w:themeColor="background1" w:themeShade="D9"/>
            </w:tcBorders>
            <w:vAlign w:val="center"/>
          </w:tcPr>
          <w:p w:rsidR="00574C0C" w:rsidRPr="00574C0C" w:rsidRDefault="00574C0C" w:rsidP="00AF7492">
            <w:pPr>
              <w:jc w:val="center"/>
            </w:pPr>
            <w:r w:rsidRPr="00574C0C">
              <w:t>[</w:t>
            </w:r>
            <w:r w:rsidRPr="00574C0C">
              <w:rPr>
                <w:sz w:val="20"/>
              </w:rPr>
              <w:t>Certification logo</w:t>
            </w:r>
            <w:r w:rsidRPr="00574C0C">
              <w:t>]</w:t>
            </w:r>
          </w:p>
        </w:tc>
      </w:tr>
      <w:tr w:rsidR="00574C0C" w:rsidTr="00AF7492">
        <w:tc>
          <w:tcPr>
            <w:tcW w:w="1182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574C0C" w:rsidRPr="00AD7D85" w:rsidRDefault="00574C0C" w:rsidP="00AA50D6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244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574C0C" w:rsidRPr="00574C0C" w:rsidRDefault="00574C0C" w:rsidP="00C65ECC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 xml:space="preserve">[Certification name] </w:t>
            </w:r>
          </w:p>
          <w:p w:rsidR="00574C0C" w:rsidRPr="00574C0C" w:rsidRDefault="00574C0C" w:rsidP="00C65ECC">
            <w:p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>[Year]</w:t>
            </w:r>
          </w:p>
        </w:tc>
        <w:tc>
          <w:tcPr>
            <w:tcW w:w="1369" w:type="pct"/>
            <w:tcBorders>
              <w:top w:val="single" w:sz="4" w:space="0" w:color="D9D9D9" w:themeColor="background1" w:themeShade="D9"/>
            </w:tcBorders>
            <w:vAlign w:val="center"/>
          </w:tcPr>
          <w:p w:rsidR="00574C0C" w:rsidRPr="00574C0C" w:rsidRDefault="00574C0C" w:rsidP="00AF7492">
            <w:pPr>
              <w:jc w:val="center"/>
              <w:rPr>
                <w:sz w:val="20"/>
              </w:rPr>
            </w:pPr>
            <w:r w:rsidRPr="00574C0C">
              <w:t>[</w:t>
            </w:r>
            <w:r w:rsidRPr="00574C0C">
              <w:rPr>
                <w:sz w:val="20"/>
              </w:rPr>
              <w:t>Certification logo</w:t>
            </w:r>
            <w:r w:rsidRPr="00574C0C">
              <w:t>]</w:t>
            </w:r>
          </w:p>
        </w:tc>
      </w:tr>
      <w:tr w:rsidR="00574C0C" w:rsidTr="00AF7492">
        <w:tc>
          <w:tcPr>
            <w:tcW w:w="1182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574C0C" w:rsidRPr="00AD7D85" w:rsidRDefault="00574C0C" w:rsidP="00AA50D6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244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574C0C" w:rsidRPr="00574C0C" w:rsidRDefault="00574C0C" w:rsidP="00C65ECC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 xml:space="preserve">[Certification name] </w:t>
            </w:r>
          </w:p>
          <w:p w:rsidR="00574C0C" w:rsidRPr="00574C0C" w:rsidRDefault="00574C0C" w:rsidP="00C65ECC">
            <w:p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>[Year]</w:t>
            </w:r>
          </w:p>
        </w:tc>
        <w:tc>
          <w:tcPr>
            <w:tcW w:w="1369" w:type="pct"/>
            <w:tcBorders>
              <w:top w:val="single" w:sz="4" w:space="0" w:color="D9D9D9" w:themeColor="background1" w:themeShade="D9"/>
            </w:tcBorders>
            <w:vAlign w:val="center"/>
          </w:tcPr>
          <w:p w:rsidR="00574C0C" w:rsidRPr="00574C0C" w:rsidRDefault="00574C0C" w:rsidP="00AF7492">
            <w:pPr>
              <w:jc w:val="center"/>
              <w:rPr>
                <w:sz w:val="20"/>
              </w:rPr>
            </w:pPr>
            <w:r w:rsidRPr="00574C0C">
              <w:t>[</w:t>
            </w:r>
            <w:r w:rsidRPr="00574C0C">
              <w:rPr>
                <w:sz w:val="20"/>
              </w:rPr>
              <w:t>Certification logo</w:t>
            </w:r>
            <w:r w:rsidRPr="00574C0C">
              <w:t>]</w:t>
            </w:r>
          </w:p>
        </w:tc>
      </w:tr>
      <w:tr w:rsidR="007B0F8B" w:rsidRPr="00325835" w:rsidTr="008B6C3C"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E3028" w:rsidRPr="00325835" w:rsidRDefault="004E3028" w:rsidP="0032583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E3028" w:rsidRPr="00325835" w:rsidRDefault="004E3028" w:rsidP="0032583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7B0F8B" w:rsidTr="008B6C3C"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4E3028" w:rsidRPr="00024E30" w:rsidRDefault="00735394" w:rsidP="00AA50D6">
            <w:pPr>
              <w:pStyle w:val="ContentHeading"/>
              <w:jc w:val="left"/>
            </w:pPr>
            <w:r w:rsidRPr="00AD7D85">
              <w:rPr>
                <w:color w:val="215868" w:themeColor="accent5" w:themeShade="80"/>
              </w:rPr>
              <w:t>Education</w:t>
            </w:r>
          </w:p>
        </w:tc>
        <w:tc>
          <w:tcPr>
            <w:tcW w:w="3818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35394" w:rsidRPr="002C597E" w:rsidRDefault="00735394" w:rsidP="00735394">
            <w:pPr>
              <w:rPr>
                <w:b/>
                <w:sz w:val="20"/>
                <w:szCs w:val="20"/>
              </w:rPr>
            </w:pPr>
            <w:r w:rsidRPr="002C597E">
              <w:rPr>
                <w:b/>
                <w:sz w:val="20"/>
                <w:szCs w:val="20"/>
              </w:rPr>
              <w:t>[Degree</w:t>
            </w:r>
            <w:r w:rsidR="00847068" w:rsidRPr="002C597E">
              <w:rPr>
                <w:b/>
                <w:sz w:val="20"/>
                <w:szCs w:val="20"/>
              </w:rPr>
              <w:t xml:space="preserve"> received</w:t>
            </w:r>
            <w:r w:rsidRPr="002C597E">
              <w:rPr>
                <w:b/>
                <w:sz w:val="20"/>
                <w:szCs w:val="20"/>
              </w:rPr>
              <w:t>]</w:t>
            </w:r>
          </w:p>
          <w:p w:rsidR="00735394" w:rsidRPr="00574C0C" w:rsidRDefault="00735394" w:rsidP="00735394">
            <w:pPr>
              <w:rPr>
                <w:sz w:val="20"/>
              </w:rPr>
            </w:pPr>
            <w:r w:rsidRPr="00574C0C">
              <w:rPr>
                <w:sz w:val="20"/>
              </w:rPr>
              <w:t>[School Name]</w:t>
            </w:r>
          </w:p>
          <w:p w:rsidR="00735394" w:rsidRPr="00574C0C" w:rsidRDefault="00735394" w:rsidP="00735394">
            <w:pPr>
              <w:rPr>
                <w:sz w:val="20"/>
              </w:rPr>
            </w:pPr>
            <w:r w:rsidRPr="00574C0C">
              <w:rPr>
                <w:sz w:val="20"/>
              </w:rPr>
              <w:t>[Department]</w:t>
            </w:r>
          </w:p>
          <w:p w:rsidR="004E3028" w:rsidRPr="00574C0C" w:rsidRDefault="00574C0C" w:rsidP="00574C0C">
            <w:pPr>
              <w:pStyle w:val="ContentBody"/>
              <w:rPr>
                <w:color w:val="auto"/>
              </w:rPr>
            </w:pPr>
            <w:r w:rsidRPr="00574C0C">
              <w:rPr>
                <w:color w:val="auto"/>
              </w:rPr>
              <w:t xml:space="preserve">Graduated in </w:t>
            </w:r>
            <w:r w:rsidR="00735394" w:rsidRPr="00574C0C">
              <w:rPr>
                <w:color w:val="auto"/>
              </w:rPr>
              <w:t>[</w:t>
            </w:r>
            <w:r w:rsidR="00847068" w:rsidRPr="00574C0C">
              <w:rPr>
                <w:color w:val="auto"/>
              </w:rPr>
              <w:t>Year</w:t>
            </w:r>
            <w:r w:rsidR="00735394" w:rsidRPr="00574C0C">
              <w:rPr>
                <w:color w:val="auto"/>
              </w:rPr>
              <w:t>]</w:t>
            </w:r>
          </w:p>
        </w:tc>
      </w:tr>
    </w:tbl>
    <w:p w:rsidR="00910CBB" w:rsidRDefault="00910CBB" w:rsidP="00024E30"/>
    <w:sectPr w:rsidR="00910CBB" w:rsidSect="009D28D7">
      <w:headerReference w:type="default" r:id="rId13"/>
      <w:footerReference w:type="default" r:id="rId14"/>
      <w:headerReference w:type="first" r:id="rId15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2EA" w:rsidRDefault="008F42EA">
      <w:pPr>
        <w:spacing w:after="0" w:line="240" w:lineRule="auto"/>
      </w:pPr>
      <w:r>
        <w:separator/>
      </w:r>
    </w:p>
  </w:endnote>
  <w:endnote w:type="continuationSeparator" w:id="0">
    <w:p w:rsidR="008F42EA" w:rsidRDefault="008F4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F6535D">
        <w:pPr>
          <w:pStyle w:val="Footer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93425A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2EA" w:rsidRDefault="008F42EA">
      <w:pPr>
        <w:spacing w:after="0" w:line="240" w:lineRule="auto"/>
      </w:pPr>
      <w:r>
        <w:separator/>
      </w:r>
    </w:p>
  </w:footnote>
  <w:footnote w:type="continuationSeparator" w:id="0">
    <w:p w:rsidR="008F42EA" w:rsidRDefault="008F4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EC5" w:rsidRDefault="003D3EC5" w:rsidP="00624B86">
    <w:pPr>
      <w:pStyle w:val="Header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</w:rPr>
    </w:pPr>
    <w:r>
      <w:rPr>
        <w:color w:val="A6A6A6" w:themeColor="background1" w:themeShade="A6"/>
      </w:rPr>
      <w:t>[</w:t>
    </w:r>
    <w:r w:rsidRPr="003D3EC5">
      <w:rPr>
        <w:color w:val="A6A6A6" w:themeColor="background1" w:themeShade="A6"/>
      </w:rPr>
      <w:t>Name Surname</w:t>
    </w:r>
    <w:r>
      <w:rPr>
        <w:color w:val="A6A6A6" w:themeColor="background1" w:themeShade="A6"/>
      </w:rPr>
      <w:t>]</w:t>
    </w:r>
  </w:p>
  <w:p w:rsidR="003D3EC5" w:rsidRPr="003D3EC5" w:rsidRDefault="003D3EC5" w:rsidP="00624B86">
    <w:pPr>
      <w:pStyle w:val="Header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</w:rPr>
    </w:pPr>
    <w:r w:rsidRPr="003D3EC5">
      <w:rPr>
        <w:color w:val="A6A6A6" w:themeColor="background1" w:themeShade="A6"/>
        <w:sz w:val="20"/>
        <w:szCs w:val="20"/>
      </w:rPr>
      <w:t>[Position]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F75" w:rsidRDefault="00075F7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-247650</wp:posOffset>
          </wp:positionH>
          <wp:positionV relativeFrom="paragraph">
            <wp:posOffset>295275</wp:posOffset>
          </wp:positionV>
          <wp:extent cx="2305050" cy="647700"/>
          <wp:effectExtent l="19050" t="0" r="0" b="0"/>
          <wp:wrapNone/>
          <wp:docPr id="1" name="Picture 1" descr="D:\!!! TEMP !!!\  Logo SOURCE\Logo for electronic resources\softserve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!!! TEMP !!!\  Logo SOURCE\Logo for electronic resources\softserve-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54C44"/>
    <w:multiLevelType w:val="hybridMultilevel"/>
    <w:tmpl w:val="48A4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3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25A"/>
    <w:rsid w:val="000003D2"/>
    <w:rsid w:val="00024E30"/>
    <w:rsid w:val="00050943"/>
    <w:rsid w:val="00055469"/>
    <w:rsid w:val="00060E85"/>
    <w:rsid w:val="000619CB"/>
    <w:rsid w:val="00075F75"/>
    <w:rsid w:val="00091DC5"/>
    <w:rsid w:val="000F1844"/>
    <w:rsid w:val="000F4643"/>
    <w:rsid w:val="0014166B"/>
    <w:rsid w:val="001524A8"/>
    <w:rsid w:val="00160C29"/>
    <w:rsid w:val="001B3F27"/>
    <w:rsid w:val="001D31AD"/>
    <w:rsid w:val="001E5C69"/>
    <w:rsid w:val="00205575"/>
    <w:rsid w:val="00206987"/>
    <w:rsid w:val="00226A0E"/>
    <w:rsid w:val="0025648A"/>
    <w:rsid w:val="00265344"/>
    <w:rsid w:val="00277112"/>
    <w:rsid w:val="0029788B"/>
    <w:rsid w:val="002A7C28"/>
    <w:rsid w:val="002B68D6"/>
    <w:rsid w:val="002C4A2D"/>
    <w:rsid w:val="002C597E"/>
    <w:rsid w:val="00325835"/>
    <w:rsid w:val="003744C8"/>
    <w:rsid w:val="00374D9E"/>
    <w:rsid w:val="00380FBE"/>
    <w:rsid w:val="00391DE5"/>
    <w:rsid w:val="003A456B"/>
    <w:rsid w:val="003D3EC5"/>
    <w:rsid w:val="003F3D17"/>
    <w:rsid w:val="00407922"/>
    <w:rsid w:val="00411873"/>
    <w:rsid w:val="00432CF4"/>
    <w:rsid w:val="004513B2"/>
    <w:rsid w:val="00454343"/>
    <w:rsid w:val="004E3028"/>
    <w:rsid w:val="0051269A"/>
    <w:rsid w:val="00544630"/>
    <w:rsid w:val="005731A7"/>
    <w:rsid w:val="00574C0C"/>
    <w:rsid w:val="005B4D9F"/>
    <w:rsid w:val="005F2259"/>
    <w:rsid w:val="005F52A2"/>
    <w:rsid w:val="00604307"/>
    <w:rsid w:val="00624B86"/>
    <w:rsid w:val="00647056"/>
    <w:rsid w:val="00664763"/>
    <w:rsid w:val="006715D9"/>
    <w:rsid w:val="00673730"/>
    <w:rsid w:val="00685C27"/>
    <w:rsid w:val="00695418"/>
    <w:rsid w:val="006A1527"/>
    <w:rsid w:val="006A2E83"/>
    <w:rsid w:val="006C7E91"/>
    <w:rsid w:val="006D17F3"/>
    <w:rsid w:val="006E483B"/>
    <w:rsid w:val="00734827"/>
    <w:rsid w:val="00735394"/>
    <w:rsid w:val="00747486"/>
    <w:rsid w:val="00747DC0"/>
    <w:rsid w:val="00771087"/>
    <w:rsid w:val="00795923"/>
    <w:rsid w:val="007B0F8B"/>
    <w:rsid w:val="007B6E2A"/>
    <w:rsid w:val="007C1956"/>
    <w:rsid w:val="007C4DA4"/>
    <w:rsid w:val="007C75EA"/>
    <w:rsid w:val="00827DC7"/>
    <w:rsid w:val="00832EBE"/>
    <w:rsid w:val="00847068"/>
    <w:rsid w:val="00887140"/>
    <w:rsid w:val="008935D4"/>
    <w:rsid w:val="008935FA"/>
    <w:rsid w:val="008A7819"/>
    <w:rsid w:val="008B6C3C"/>
    <w:rsid w:val="008F3439"/>
    <w:rsid w:val="008F42EA"/>
    <w:rsid w:val="00910CBB"/>
    <w:rsid w:val="00931820"/>
    <w:rsid w:val="0093425A"/>
    <w:rsid w:val="00976B8B"/>
    <w:rsid w:val="0098584C"/>
    <w:rsid w:val="009B3F08"/>
    <w:rsid w:val="009B729B"/>
    <w:rsid w:val="009D0AA4"/>
    <w:rsid w:val="009D28D7"/>
    <w:rsid w:val="00A141EE"/>
    <w:rsid w:val="00A54918"/>
    <w:rsid w:val="00A97BA1"/>
    <w:rsid w:val="00AA50D6"/>
    <w:rsid w:val="00AA6298"/>
    <w:rsid w:val="00AB254B"/>
    <w:rsid w:val="00AD7D85"/>
    <w:rsid w:val="00AF7026"/>
    <w:rsid w:val="00AF7492"/>
    <w:rsid w:val="00B1053A"/>
    <w:rsid w:val="00B51F59"/>
    <w:rsid w:val="00B863C7"/>
    <w:rsid w:val="00BA1C87"/>
    <w:rsid w:val="00C1157E"/>
    <w:rsid w:val="00C11ECF"/>
    <w:rsid w:val="00C21D24"/>
    <w:rsid w:val="00C65ECC"/>
    <w:rsid w:val="00C95D8E"/>
    <w:rsid w:val="00CB0A11"/>
    <w:rsid w:val="00CC46BC"/>
    <w:rsid w:val="00CC7565"/>
    <w:rsid w:val="00D0648E"/>
    <w:rsid w:val="00D313CE"/>
    <w:rsid w:val="00D62036"/>
    <w:rsid w:val="00D76374"/>
    <w:rsid w:val="00DC6618"/>
    <w:rsid w:val="00E02D4E"/>
    <w:rsid w:val="00EA7E7E"/>
    <w:rsid w:val="00EB32B3"/>
    <w:rsid w:val="00F00E0B"/>
    <w:rsid w:val="00F04469"/>
    <w:rsid w:val="00F17EE7"/>
    <w:rsid w:val="00F356BB"/>
    <w:rsid w:val="00F56919"/>
    <w:rsid w:val="00F6535D"/>
    <w:rsid w:val="00F70145"/>
    <w:rsid w:val="00F83DE6"/>
    <w:rsid w:val="00FC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strain.training.local\Exchange\GroupInfo\Resume%20Template%20(January%20201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3FB2CE61-B13F-4343-9FDF-2FDBDB2ED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2012)</Template>
  <TotalTime>0</TotalTime>
  <Pages>4</Pages>
  <Words>3219</Words>
  <Characters>1835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webdunia</Company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Lupynis</dc:creator>
  <cp:lastModifiedBy>Vasyl Lupynis</cp:lastModifiedBy>
  <cp:revision>1</cp:revision>
  <cp:lastPrinted>2010-08-19T13:50:00Z</cp:lastPrinted>
  <dcterms:created xsi:type="dcterms:W3CDTF">2013-02-06T16:11:00Z</dcterms:created>
  <dcterms:modified xsi:type="dcterms:W3CDTF">2013-02-06T16:11:00Z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